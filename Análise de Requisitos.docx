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82C19" w14:textId="77777777" w:rsidR="00EA4690" w:rsidRDefault="007E05E5">
      <w:pPr>
        <w:pStyle w:val="Ttulo1"/>
      </w:pPr>
      <w:r>
        <w:t>Análise de Requisitos – Seguradora de Saúde</w:t>
      </w:r>
    </w:p>
    <w:p w14:paraId="39409213" w14:textId="77777777" w:rsidR="00EA4690" w:rsidRPr="00F723A5" w:rsidRDefault="007E05E5" w:rsidP="007E05E5">
      <w:pPr>
        <w:pStyle w:val="Commarcadores"/>
        <w:numPr>
          <w:ilvl w:val="0"/>
          <w:numId w:val="0"/>
        </w:numPr>
        <w:ind w:left="432" w:hanging="432"/>
        <w:rPr>
          <w:sz w:val="22"/>
          <w:szCs w:val="22"/>
        </w:rPr>
      </w:pPr>
      <w:r w:rsidRPr="00F723A5">
        <w:rPr>
          <w:sz w:val="22"/>
          <w:szCs w:val="22"/>
        </w:rPr>
        <w:t>Considerando uma Seguradora Saúde com vários clientes e protocolos com outras entidades é pretendido fazer um controlo geral do seu funcionamento, tendo como principais algumas destas características:</w:t>
      </w:r>
    </w:p>
    <w:p w14:paraId="7D30B851" w14:textId="77777777" w:rsidR="007E05E5" w:rsidRPr="00F723A5" w:rsidRDefault="007E05E5" w:rsidP="007E05E5">
      <w:pPr>
        <w:pStyle w:val="Commarcadores"/>
        <w:numPr>
          <w:ilvl w:val="0"/>
          <w:numId w:val="0"/>
        </w:numPr>
        <w:ind w:left="720"/>
        <w:rPr>
          <w:sz w:val="22"/>
          <w:szCs w:val="22"/>
        </w:rPr>
      </w:pPr>
    </w:p>
    <w:p w14:paraId="511BFE53" w14:textId="77777777" w:rsidR="008A0715" w:rsidRDefault="00366233" w:rsidP="008A0715">
      <w:pPr>
        <w:pStyle w:val="Commarcadores"/>
        <w:numPr>
          <w:ilvl w:val="0"/>
          <w:numId w:val="7"/>
        </w:numPr>
        <w:rPr>
          <w:sz w:val="22"/>
          <w:szCs w:val="22"/>
        </w:rPr>
      </w:pPr>
      <w:r w:rsidRPr="00F723A5">
        <w:rPr>
          <w:sz w:val="22"/>
          <w:szCs w:val="22"/>
        </w:rPr>
        <w:t xml:space="preserve">A empresa possui clientes </w:t>
      </w:r>
      <w:r w:rsidR="0065286D" w:rsidRPr="00F723A5">
        <w:rPr>
          <w:sz w:val="22"/>
          <w:szCs w:val="22"/>
        </w:rPr>
        <w:t>(</w:t>
      </w:r>
      <w:r w:rsidRPr="00F723A5">
        <w:rPr>
          <w:sz w:val="22"/>
          <w:szCs w:val="22"/>
        </w:rPr>
        <w:t>que mensalmente pagam uma cota</w:t>
      </w:r>
      <w:r w:rsidR="0065286D" w:rsidRPr="00F723A5">
        <w:rPr>
          <w:sz w:val="22"/>
          <w:szCs w:val="22"/>
        </w:rPr>
        <w:t>)</w:t>
      </w:r>
      <w:r w:rsidRPr="00F723A5">
        <w:rPr>
          <w:sz w:val="22"/>
          <w:szCs w:val="22"/>
        </w:rPr>
        <w:t xml:space="preserve"> assim como tem uma série de protocolos com diversas clinicas hospitalares </w:t>
      </w:r>
      <w:r w:rsidR="0065286D" w:rsidRPr="00F723A5">
        <w:rPr>
          <w:sz w:val="22"/>
          <w:szCs w:val="22"/>
        </w:rPr>
        <w:t>(</w:t>
      </w:r>
      <w:r w:rsidRPr="00F723A5">
        <w:rPr>
          <w:sz w:val="22"/>
          <w:szCs w:val="22"/>
        </w:rPr>
        <w:t>que internam ou consultam os seus clientes sempre que necessário</w:t>
      </w:r>
      <w:r w:rsidR="0065286D" w:rsidRPr="00F723A5">
        <w:rPr>
          <w:sz w:val="22"/>
          <w:szCs w:val="22"/>
        </w:rPr>
        <w:t>)</w:t>
      </w:r>
      <w:r w:rsidRPr="00F723A5">
        <w:rPr>
          <w:sz w:val="22"/>
          <w:szCs w:val="22"/>
        </w:rPr>
        <w:t>.</w:t>
      </w:r>
    </w:p>
    <w:p w14:paraId="11BD4DDC" w14:textId="6CFB778A" w:rsidR="00F5691E" w:rsidRPr="00F723A5" w:rsidRDefault="00F5691E" w:rsidP="008A0715">
      <w:pPr>
        <w:pStyle w:val="Commarcadores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Existem três tipos de pessoas: Clientes, Médicos e Secretárias.</w:t>
      </w:r>
    </w:p>
    <w:p w14:paraId="39F89C94" w14:textId="5F6B20DB" w:rsidR="007E05E5" w:rsidRDefault="007E05E5" w:rsidP="00366233">
      <w:pPr>
        <w:pStyle w:val="Commarcadores"/>
        <w:numPr>
          <w:ilvl w:val="0"/>
          <w:numId w:val="7"/>
        </w:numPr>
        <w:rPr>
          <w:sz w:val="22"/>
          <w:szCs w:val="22"/>
        </w:rPr>
      </w:pPr>
      <w:r w:rsidRPr="00F723A5">
        <w:rPr>
          <w:sz w:val="22"/>
          <w:szCs w:val="22"/>
        </w:rPr>
        <w:t xml:space="preserve">Um cliente é caracterizado </w:t>
      </w:r>
      <w:r w:rsidR="009B6EF1">
        <w:rPr>
          <w:sz w:val="22"/>
          <w:szCs w:val="22"/>
        </w:rPr>
        <w:t>pelas</w:t>
      </w:r>
      <w:r w:rsidRPr="00F723A5">
        <w:rPr>
          <w:sz w:val="22"/>
          <w:szCs w:val="22"/>
        </w:rPr>
        <w:t xml:space="preserve"> suas informações pessoais (Nome, NIF, Morada, Idade</w:t>
      </w:r>
      <w:r w:rsidR="0097290E">
        <w:rPr>
          <w:sz w:val="22"/>
          <w:szCs w:val="22"/>
        </w:rPr>
        <w:t>, Sexo</w:t>
      </w:r>
      <w:r w:rsidRPr="00F723A5">
        <w:rPr>
          <w:sz w:val="22"/>
          <w:szCs w:val="22"/>
        </w:rPr>
        <w:t>) e por uma uma ficha de doenças já detetadas</w:t>
      </w:r>
      <w:r w:rsidR="00F5691E">
        <w:rPr>
          <w:sz w:val="22"/>
          <w:szCs w:val="22"/>
        </w:rPr>
        <w:t xml:space="preserve"> (Numero de identificação da ficha, tipo da doença e Estado [se já está tratada ou não])</w:t>
      </w:r>
      <w:r w:rsidRPr="00F723A5">
        <w:rPr>
          <w:sz w:val="22"/>
          <w:szCs w:val="22"/>
        </w:rPr>
        <w:t>.</w:t>
      </w:r>
    </w:p>
    <w:p w14:paraId="25C85788" w14:textId="610C2932" w:rsidR="00F5691E" w:rsidRPr="00F723A5" w:rsidRDefault="00F5691E" w:rsidP="00366233">
      <w:pPr>
        <w:pStyle w:val="Commarcadores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Cada médico só pode pertencer a uma clínica hospitalar e um médico é caracterizado pelo respetivo número identificador, especialização e ordenado</w:t>
      </w:r>
      <w:r w:rsidR="00673246">
        <w:rPr>
          <w:sz w:val="22"/>
          <w:szCs w:val="22"/>
        </w:rPr>
        <w:t xml:space="preserve"> enquanto que uma clinica hospitalar é caracterizada pelo respetivo nome, número identificador e localização</w:t>
      </w:r>
      <w:r>
        <w:rPr>
          <w:sz w:val="22"/>
          <w:szCs w:val="22"/>
        </w:rPr>
        <w:t>.</w:t>
      </w:r>
      <w:r w:rsidR="00673246">
        <w:rPr>
          <w:sz w:val="22"/>
          <w:szCs w:val="22"/>
        </w:rPr>
        <w:t xml:space="preserve"> </w:t>
      </w:r>
    </w:p>
    <w:p w14:paraId="119BBF39" w14:textId="1E9719E0" w:rsidR="007E05E5" w:rsidRDefault="007E05E5" w:rsidP="007E05E5">
      <w:pPr>
        <w:pStyle w:val="Commarcadores"/>
        <w:numPr>
          <w:ilvl w:val="0"/>
          <w:numId w:val="7"/>
        </w:numPr>
        <w:rPr>
          <w:sz w:val="22"/>
          <w:szCs w:val="22"/>
        </w:rPr>
      </w:pPr>
      <w:r w:rsidRPr="00F723A5">
        <w:rPr>
          <w:sz w:val="22"/>
          <w:szCs w:val="22"/>
        </w:rPr>
        <w:t xml:space="preserve">A atribuição de um seguro só será possível se essa doença não </w:t>
      </w:r>
      <w:bookmarkStart w:id="0" w:name="_GoBack"/>
      <w:bookmarkEnd w:id="0"/>
      <w:r w:rsidRPr="00F723A5">
        <w:rPr>
          <w:sz w:val="22"/>
          <w:szCs w:val="22"/>
        </w:rPr>
        <w:t>constar na ficha de doenças já detetadas.</w:t>
      </w:r>
    </w:p>
    <w:p w14:paraId="2BD84F98" w14:textId="47AB4D32" w:rsidR="00F5691E" w:rsidRPr="00F723A5" w:rsidRDefault="00F5691E" w:rsidP="007E05E5">
      <w:pPr>
        <w:pStyle w:val="Commarcadores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Um seguro é caracterizado pelo tipo de seguro e pelo valor da cota mensal.</w:t>
      </w:r>
    </w:p>
    <w:p w14:paraId="1F039EF0" w14:textId="77777777" w:rsidR="007E05E5" w:rsidRPr="0011120D" w:rsidRDefault="00F723A5" w:rsidP="00F723A5">
      <w:pPr>
        <w:pStyle w:val="Commarcadores"/>
        <w:numPr>
          <w:ilvl w:val="0"/>
          <w:numId w:val="7"/>
        </w:numPr>
        <w:rPr>
          <w:sz w:val="22"/>
          <w:szCs w:val="22"/>
        </w:rPr>
      </w:pPr>
      <w:r w:rsidRPr="00F723A5">
        <w:rPr>
          <w:sz w:val="22"/>
          <w:szCs w:val="22"/>
        </w:rPr>
        <w:t xml:space="preserve">Quando um cliente da empresa necessita de uma consulta terá que se deslocar a uma clinica </w:t>
      </w:r>
      <w:r w:rsidRPr="0011120D">
        <w:rPr>
          <w:sz w:val="22"/>
          <w:szCs w:val="22"/>
        </w:rPr>
        <w:t>hospitalar com que a empresa tem protocolo.</w:t>
      </w:r>
    </w:p>
    <w:p w14:paraId="1CD1A39D" w14:textId="317E8A8A" w:rsidR="006A49D6" w:rsidRPr="0011120D" w:rsidRDefault="006A49D6" w:rsidP="00F723A5">
      <w:pPr>
        <w:pStyle w:val="Commarcadores"/>
        <w:numPr>
          <w:ilvl w:val="0"/>
          <w:numId w:val="7"/>
        </w:numPr>
        <w:rPr>
          <w:sz w:val="22"/>
          <w:szCs w:val="22"/>
        </w:rPr>
      </w:pPr>
      <w:r w:rsidRPr="0011120D">
        <w:rPr>
          <w:sz w:val="22"/>
          <w:szCs w:val="22"/>
        </w:rPr>
        <w:t>Se o médico que o consultar verificar que o cliente não necessita de qualquer internamento ou operação, passa-lhe uma ficha de consulta, onde especifica o número de cliente, nome e diagnóstico.</w:t>
      </w:r>
    </w:p>
    <w:p w14:paraId="00283F6A" w14:textId="487DA2DB" w:rsidR="00E33C93" w:rsidRPr="0011120D" w:rsidRDefault="00E33C93" w:rsidP="00F723A5">
      <w:pPr>
        <w:pStyle w:val="Commarcadores"/>
        <w:numPr>
          <w:ilvl w:val="0"/>
          <w:numId w:val="7"/>
        </w:numPr>
        <w:rPr>
          <w:sz w:val="22"/>
          <w:szCs w:val="22"/>
        </w:rPr>
      </w:pPr>
      <w:r w:rsidRPr="0011120D">
        <w:rPr>
          <w:sz w:val="22"/>
          <w:szCs w:val="22"/>
        </w:rPr>
        <w:t>O cliente terá então que enviar para a empresa essa ficha que quando lá chegar irá ser arquivada pela secretária a qual também emite</w:t>
      </w:r>
      <w:r w:rsidR="00012FC6" w:rsidRPr="0011120D">
        <w:rPr>
          <w:sz w:val="22"/>
          <w:szCs w:val="22"/>
        </w:rPr>
        <w:t xml:space="preserve"> uma via</w:t>
      </w:r>
      <w:r w:rsidRPr="0011120D">
        <w:rPr>
          <w:sz w:val="22"/>
          <w:szCs w:val="22"/>
        </w:rPr>
        <w:t xml:space="preserve"> de pagamento</w:t>
      </w:r>
      <w:r w:rsidR="00012FC6" w:rsidRPr="0011120D">
        <w:rPr>
          <w:sz w:val="22"/>
          <w:szCs w:val="22"/>
        </w:rPr>
        <w:t>.</w:t>
      </w:r>
    </w:p>
    <w:p w14:paraId="7C69DA77" w14:textId="0360ED36" w:rsidR="0097290E" w:rsidRPr="0011120D" w:rsidRDefault="0097290E" w:rsidP="00F723A5">
      <w:pPr>
        <w:pStyle w:val="Commarcadores"/>
        <w:numPr>
          <w:ilvl w:val="0"/>
          <w:numId w:val="7"/>
        </w:numPr>
        <w:rPr>
          <w:sz w:val="22"/>
          <w:szCs w:val="22"/>
        </w:rPr>
      </w:pPr>
      <w:r w:rsidRPr="0011120D">
        <w:rPr>
          <w:sz w:val="22"/>
          <w:szCs w:val="22"/>
        </w:rPr>
        <w:t>Se o médico que o atende verifica que o doente necessita de uma intervenção cirúrgica passa-lhe uma ficha de internamento e cirurgia</w:t>
      </w:r>
      <w:r w:rsidR="00326B6C" w:rsidRPr="0011120D">
        <w:rPr>
          <w:sz w:val="22"/>
          <w:szCs w:val="22"/>
        </w:rPr>
        <w:t xml:space="preserve"> onde consta um relatório</w:t>
      </w:r>
      <w:r w:rsidR="009E38F6" w:rsidRPr="0011120D">
        <w:rPr>
          <w:sz w:val="22"/>
          <w:szCs w:val="22"/>
        </w:rPr>
        <w:t>.</w:t>
      </w:r>
    </w:p>
    <w:p w14:paraId="6620392B" w14:textId="111857F1" w:rsidR="00714B29" w:rsidRDefault="00351687" w:rsidP="00594470">
      <w:pPr>
        <w:pStyle w:val="Commarcadores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 secretária regista a ficha de internamento e cirurgia e p</w:t>
      </w:r>
      <w:r w:rsidRPr="00F723A5">
        <w:rPr>
          <w:sz w:val="22"/>
          <w:szCs w:val="22"/>
        </w:rPr>
        <w:t xml:space="preserve">osteriormente </w:t>
      </w:r>
      <w:r>
        <w:rPr>
          <w:sz w:val="22"/>
          <w:szCs w:val="22"/>
        </w:rPr>
        <w:t xml:space="preserve">(a secretária) tendo </w:t>
      </w:r>
      <w:r w:rsidRPr="00F723A5">
        <w:rPr>
          <w:sz w:val="22"/>
          <w:szCs w:val="22"/>
        </w:rPr>
        <w:t>com</w:t>
      </w:r>
      <w:r>
        <w:rPr>
          <w:sz w:val="22"/>
          <w:szCs w:val="22"/>
        </w:rPr>
        <w:t>o</w:t>
      </w:r>
      <w:r w:rsidRPr="00F723A5">
        <w:rPr>
          <w:sz w:val="22"/>
          <w:szCs w:val="22"/>
        </w:rPr>
        <w:t xml:space="preserve"> base</w:t>
      </w:r>
      <w:r>
        <w:rPr>
          <w:sz w:val="22"/>
          <w:szCs w:val="22"/>
        </w:rPr>
        <w:t xml:space="preserve"> essa ficha e </w:t>
      </w:r>
      <w:r w:rsidRPr="00F723A5">
        <w:rPr>
          <w:sz w:val="22"/>
          <w:szCs w:val="22"/>
        </w:rPr>
        <w:t xml:space="preserve">o historial do cliente, preenche </w:t>
      </w:r>
      <w:r w:rsidR="00594470">
        <w:rPr>
          <w:sz w:val="22"/>
          <w:szCs w:val="22"/>
        </w:rPr>
        <w:t>uma via</w:t>
      </w:r>
      <w:r w:rsidRPr="00F723A5">
        <w:rPr>
          <w:sz w:val="22"/>
          <w:szCs w:val="22"/>
        </w:rPr>
        <w:t xml:space="preserve"> de pedido de pagamento.</w:t>
      </w:r>
    </w:p>
    <w:p w14:paraId="594311BF" w14:textId="2EE4B6D6" w:rsidR="00F5691E" w:rsidRPr="00594470" w:rsidRDefault="00F5691E" w:rsidP="00594470">
      <w:pPr>
        <w:pStyle w:val="Commarcadores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O pagamento é caracterizado pela referência de pagamento, método pagamento (Numerário, </w:t>
      </w:r>
      <w:proofErr w:type="gramStart"/>
      <w:r>
        <w:rPr>
          <w:sz w:val="22"/>
          <w:szCs w:val="22"/>
        </w:rPr>
        <w:t>Multibanco</w:t>
      </w:r>
      <w:proofErr w:type="gramEnd"/>
      <w:r>
        <w:rPr>
          <w:sz w:val="22"/>
          <w:szCs w:val="22"/>
        </w:rPr>
        <w:t>, etc.), Código da transação, Valor e Data.</w:t>
      </w:r>
    </w:p>
    <w:sectPr w:rsidR="00F5691E" w:rsidRPr="00594470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8773A" w14:textId="77777777" w:rsidR="00D93508" w:rsidRDefault="00D93508">
      <w:r>
        <w:separator/>
      </w:r>
    </w:p>
    <w:p w14:paraId="21C2DA97" w14:textId="77777777" w:rsidR="00D93508" w:rsidRDefault="00D93508"/>
  </w:endnote>
  <w:endnote w:type="continuationSeparator" w:id="0">
    <w:p w14:paraId="3DA01FA4" w14:textId="77777777" w:rsidR="00D93508" w:rsidRDefault="00D93508">
      <w:r>
        <w:continuationSeparator/>
      </w:r>
    </w:p>
    <w:p w14:paraId="42EA991D" w14:textId="77777777" w:rsidR="00D93508" w:rsidRDefault="00D935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524BD" w14:textId="77777777" w:rsidR="00EA4690" w:rsidRDefault="00DC6919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3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2FCEB" w14:textId="77777777" w:rsidR="00D93508" w:rsidRDefault="00D93508">
      <w:r>
        <w:separator/>
      </w:r>
    </w:p>
    <w:p w14:paraId="5E5D89CD" w14:textId="77777777" w:rsidR="00D93508" w:rsidRDefault="00D93508"/>
  </w:footnote>
  <w:footnote w:type="continuationSeparator" w:id="0">
    <w:p w14:paraId="5272B897" w14:textId="77777777" w:rsidR="00D93508" w:rsidRDefault="00D93508">
      <w:r>
        <w:continuationSeparator/>
      </w:r>
    </w:p>
    <w:p w14:paraId="16205924" w14:textId="77777777" w:rsidR="00D93508" w:rsidRDefault="00D9350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C82C4B"/>
    <w:multiLevelType w:val="hybridMultilevel"/>
    <w:tmpl w:val="0B6CB0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83462"/>
    <w:multiLevelType w:val="hybridMultilevel"/>
    <w:tmpl w:val="BA7800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12A16"/>
    <w:multiLevelType w:val="hybridMultilevel"/>
    <w:tmpl w:val="A4B8A0A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E5"/>
    <w:rsid w:val="00012FC6"/>
    <w:rsid w:val="0011120D"/>
    <w:rsid w:val="00135923"/>
    <w:rsid w:val="00326B6C"/>
    <w:rsid w:val="00351687"/>
    <w:rsid w:val="00366233"/>
    <w:rsid w:val="00461620"/>
    <w:rsid w:val="00594470"/>
    <w:rsid w:val="0065286D"/>
    <w:rsid w:val="00673246"/>
    <w:rsid w:val="0068645B"/>
    <w:rsid w:val="006A49D6"/>
    <w:rsid w:val="00714B29"/>
    <w:rsid w:val="007E05E5"/>
    <w:rsid w:val="008A0715"/>
    <w:rsid w:val="0097290E"/>
    <w:rsid w:val="009B6EF1"/>
    <w:rsid w:val="009E38F6"/>
    <w:rsid w:val="00C341C8"/>
    <w:rsid w:val="00C41F9A"/>
    <w:rsid w:val="00D93508"/>
    <w:rsid w:val="00DC6919"/>
    <w:rsid w:val="00E33C93"/>
    <w:rsid w:val="00E477A9"/>
    <w:rsid w:val="00EA4690"/>
    <w:rsid w:val="00F5691E"/>
    <w:rsid w:val="00F7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9E7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pt-PT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19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link">
    <w:name w:val="Hyperlink"/>
    <w:basedOn w:val="Fontepargpadro"/>
    <w:uiPriority w:val="99"/>
    <w:unhideWhenUsed/>
    <w:rPr>
      <w:color w:val="731C3F" w:themeColor="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36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exandreLourenco/Library/Containers/com.microsoft.Word/Data/Library/Caches/TM10002086/Tomar%20Nota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621</TotalTime>
  <Pages>1</Pages>
  <Words>333</Words>
  <Characters>1803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</dc:creator>
  <cp:keywords/>
  <dc:description/>
  <cp:lastModifiedBy>Alexandre Lourenço</cp:lastModifiedBy>
  <cp:revision>9</cp:revision>
  <dcterms:created xsi:type="dcterms:W3CDTF">2019-03-23T16:37:00Z</dcterms:created>
  <dcterms:modified xsi:type="dcterms:W3CDTF">2019-03-26T22:19:00Z</dcterms:modified>
</cp:coreProperties>
</file>